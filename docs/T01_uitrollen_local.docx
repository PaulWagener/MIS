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BC5" w:rsidRPr="004837D6" w:rsidRDefault="00DA5E5A" w:rsidP="004837D6">
      <w:pPr>
        <w:pStyle w:val="Titel"/>
        <w:rPr>
          <w:lang w:val="nl-NL"/>
        </w:rPr>
      </w:pPr>
      <w:r w:rsidRPr="004837D6">
        <w:rPr>
          <w:lang w:val="nl-NL"/>
        </w:rPr>
        <w:t>T01 Uitrollen local</w:t>
      </w:r>
    </w:p>
    <w:p w:rsidR="00DA5E5A" w:rsidRPr="004837D6" w:rsidRDefault="00DA5E5A" w:rsidP="004837D6">
      <w:pPr>
        <w:pStyle w:val="Ondertitel"/>
        <w:rPr>
          <w:lang w:val="nl-NL"/>
        </w:rPr>
      </w:pPr>
      <w:r w:rsidRPr="004837D6">
        <w:rPr>
          <w:lang w:val="nl-NL"/>
        </w:rPr>
        <w:t>Stijn Smulders, 11/30/2015</w:t>
      </w:r>
    </w:p>
    <w:p w:rsidR="00DA5E5A" w:rsidRPr="004837D6" w:rsidRDefault="00DA5E5A">
      <w:pPr>
        <w:rPr>
          <w:lang w:val="nl-NL"/>
        </w:rPr>
      </w:pPr>
    </w:p>
    <w:p w:rsidR="00DA5E5A" w:rsidRPr="00DA5E5A" w:rsidRDefault="00DA5E5A">
      <w:pPr>
        <w:rPr>
          <w:b/>
          <w:lang w:val="nl-NL"/>
        </w:rPr>
      </w:pPr>
      <w:r w:rsidRPr="00DA5E5A">
        <w:rPr>
          <w:b/>
          <w:lang w:val="nl-NL"/>
        </w:rPr>
        <w:t>Omschrijving</w:t>
      </w:r>
    </w:p>
    <w:p w:rsidR="00DA5E5A" w:rsidRDefault="00DA5E5A">
      <w:pPr>
        <w:rPr>
          <w:lang w:val="nl-NL"/>
        </w:rPr>
      </w:pPr>
      <w:r w:rsidRPr="00DA5E5A">
        <w:rPr>
          <w:lang w:val="nl-NL"/>
        </w:rPr>
        <w:t xml:space="preserve">Korte handleiding voor het uitrolleen van de StudieGids (MIS) applicatie op een </w:t>
      </w:r>
      <w:r>
        <w:rPr>
          <w:lang w:val="nl-NL"/>
        </w:rPr>
        <w:t>lokale</w:t>
      </w:r>
      <w:r w:rsidRPr="00DA5E5A">
        <w:rPr>
          <w:lang w:val="nl-NL"/>
        </w:rPr>
        <w:t xml:space="preserve"> ontwikkel omgeving.</w:t>
      </w:r>
      <w:r>
        <w:rPr>
          <w:lang w:val="nl-NL"/>
        </w:rPr>
        <w:t xml:space="preserve"> Voorkennis omtrent Microsoft tooling vereist. </w:t>
      </w:r>
    </w:p>
    <w:p w:rsidR="007155ED" w:rsidRDefault="007155ED" w:rsidP="007155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Visual Studio 2013+</w:t>
      </w:r>
    </w:p>
    <w:p w:rsidR="007155ED" w:rsidRDefault="007155ED" w:rsidP="007155E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Microsoft SQL Server Management Studio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1419478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6EFF" w:rsidRDefault="00E66EFF">
          <w:pPr>
            <w:pStyle w:val="Kopvaninhoudsopgave"/>
          </w:pPr>
          <w:r>
            <w:rPr>
              <w:lang w:val="nl-NL"/>
            </w:rPr>
            <w:t>Stappenplan</w:t>
          </w:r>
        </w:p>
        <w:p w:rsidR="00E66EFF" w:rsidRDefault="00E66EFF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420702" w:history="1">
            <w:r w:rsidRPr="00E85053">
              <w:rPr>
                <w:rStyle w:val="Hyperlink"/>
                <w:noProof/>
                <w:lang w:val="nl-NL"/>
              </w:rPr>
              <w:t>Stap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_Toc437420702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EFF" w:rsidRDefault="002B4C46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37420703" w:history="1">
            <w:r w:rsidR="00E66EFF" w:rsidRPr="00E85053">
              <w:rPr>
                <w:rStyle w:val="Hyperlink"/>
                <w:noProof/>
                <w:lang w:val="nl-NL"/>
              </w:rPr>
              <w:t>Stap 2.</w:t>
            </w:r>
            <w:r w:rsidR="00E66EFF">
              <w:rPr>
                <w:noProof/>
                <w:webHidden/>
              </w:rPr>
              <w:tab/>
            </w:r>
            <w:r w:rsidR="00E66EFF">
              <w:rPr>
                <w:noProof/>
                <w:webHidden/>
              </w:rPr>
              <w:fldChar w:fldCharType="begin"/>
            </w:r>
            <w:r w:rsidR="00E66EFF">
              <w:rPr>
                <w:noProof/>
                <w:webHidden/>
              </w:rPr>
              <w:instrText xml:space="preserve"> PAGEREF _Toc437420703 \h </w:instrText>
            </w:r>
            <w:r w:rsidR="00E66EFF">
              <w:rPr>
                <w:noProof/>
                <w:webHidden/>
              </w:rPr>
            </w:r>
            <w:r w:rsidR="00E66EFF">
              <w:rPr>
                <w:noProof/>
                <w:webHidden/>
              </w:rPr>
              <w:fldChar w:fldCharType="separate"/>
            </w:r>
            <w:r w:rsidR="00E66EFF">
              <w:rPr>
                <w:noProof/>
                <w:webHidden/>
              </w:rPr>
              <w:t>1</w:t>
            </w:r>
            <w:r w:rsidR="00E66EFF">
              <w:rPr>
                <w:noProof/>
                <w:webHidden/>
              </w:rPr>
              <w:fldChar w:fldCharType="end"/>
            </w:r>
          </w:hyperlink>
        </w:p>
        <w:p w:rsidR="00E66EFF" w:rsidRDefault="002B4C46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437420704" w:history="1">
            <w:r w:rsidR="00E66EFF" w:rsidRPr="00E85053">
              <w:rPr>
                <w:rStyle w:val="Hyperlink"/>
                <w:noProof/>
              </w:rPr>
              <w:t>Stap 3. Database vullen</w:t>
            </w:r>
            <w:r w:rsidR="00E66EFF">
              <w:rPr>
                <w:noProof/>
                <w:webHidden/>
              </w:rPr>
              <w:tab/>
            </w:r>
            <w:r w:rsidR="00E66EFF">
              <w:rPr>
                <w:noProof/>
                <w:webHidden/>
              </w:rPr>
              <w:fldChar w:fldCharType="begin"/>
            </w:r>
            <w:r w:rsidR="00E66EFF">
              <w:rPr>
                <w:noProof/>
                <w:webHidden/>
              </w:rPr>
              <w:instrText xml:space="preserve"> PAGEREF _Toc437420704 \h </w:instrText>
            </w:r>
            <w:r w:rsidR="00E66EFF">
              <w:rPr>
                <w:noProof/>
                <w:webHidden/>
              </w:rPr>
            </w:r>
            <w:r w:rsidR="00E66EFF">
              <w:rPr>
                <w:noProof/>
                <w:webHidden/>
              </w:rPr>
              <w:fldChar w:fldCharType="separate"/>
            </w:r>
            <w:r w:rsidR="00E66EFF">
              <w:rPr>
                <w:noProof/>
                <w:webHidden/>
              </w:rPr>
              <w:t>1</w:t>
            </w:r>
            <w:r w:rsidR="00E66EFF">
              <w:rPr>
                <w:noProof/>
                <w:webHidden/>
              </w:rPr>
              <w:fldChar w:fldCharType="end"/>
            </w:r>
          </w:hyperlink>
        </w:p>
        <w:p w:rsidR="00E66EFF" w:rsidRPr="00E66EFF" w:rsidRDefault="00E66EFF" w:rsidP="00B4249D">
          <w:r>
            <w:rPr>
              <w:b/>
              <w:bCs/>
              <w:lang w:val="nl-NL"/>
            </w:rPr>
            <w:fldChar w:fldCharType="end"/>
          </w:r>
        </w:p>
      </w:sdtContent>
    </w:sdt>
    <w:p w:rsidR="00B4249D" w:rsidRDefault="00B4249D" w:rsidP="00B4249D">
      <w:pPr>
        <w:pStyle w:val="Kop1"/>
        <w:rPr>
          <w:lang w:val="nl-NL"/>
        </w:rPr>
      </w:pPr>
      <w:bookmarkStart w:id="0" w:name="_Toc437420702"/>
      <w:r>
        <w:rPr>
          <w:lang w:val="nl-NL"/>
        </w:rPr>
        <w:t>Stap 1.</w:t>
      </w:r>
      <w:bookmarkEnd w:id="0"/>
      <w:r>
        <w:rPr>
          <w:lang w:val="nl-NL"/>
        </w:rPr>
        <w:t xml:space="preserve"> </w:t>
      </w:r>
      <w:r w:rsidR="00FD02F8">
        <w:rPr>
          <w:lang w:val="nl-NL"/>
        </w:rPr>
        <w:t xml:space="preserve">Source code </w:t>
      </w:r>
    </w:p>
    <w:p w:rsidR="00B4249D" w:rsidRDefault="00B4249D" w:rsidP="00B4249D">
      <w:pPr>
        <w:rPr>
          <w:lang w:val="nl-NL"/>
        </w:rPr>
      </w:pPr>
      <w:r>
        <w:rPr>
          <w:lang w:val="nl-NL"/>
        </w:rPr>
        <w:t xml:space="preserve">Kloon de </w:t>
      </w:r>
      <w:r w:rsidRPr="00B4249D">
        <w:rPr>
          <w:b/>
          <w:lang w:val="nl-NL"/>
        </w:rPr>
        <w:t>Github</w:t>
      </w:r>
      <w:r>
        <w:rPr>
          <w:lang w:val="nl-NL"/>
        </w:rPr>
        <w:t xml:space="preserve"> repository die beschikbaar is via Visual Studio Online. </w:t>
      </w:r>
    </w:p>
    <w:p w:rsidR="00B4249D" w:rsidRPr="00B4249D" w:rsidRDefault="00B4249D" w:rsidP="00B4249D">
      <w:pPr>
        <w:pStyle w:val="Lijstalinea"/>
        <w:numPr>
          <w:ilvl w:val="0"/>
          <w:numId w:val="2"/>
        </w:numPr>
      </w:pPr>
      <w:r w:rsidRPr="00B4249D">
        <w:rPr>
          <w:b/>
        </w:rPr>
        <w:t>VSO</w:t>
      </w:r>
      <w:r w:rsidRPr="00B4249D">
        <w:t xml:space="preserve">: </w:t>
      </w:r>
      <w:hyperlink r:id="rId8" w:history="1">
        <w:r w:rsidRPr="00B4249D">
          <w:rPr>
            <w:rStyle w:val="Hyperlink"/>
          </w:rPr>
          <w:t>https://ssmulders.visualstudio.com/DefaultCollection/Studiegids/</w:t>
        </w:r>
      </w:hyperlink>
    </w:p>
    <w:p w:rsidR="00B4249D" w:rsidRDefault="00B4249D" w:rsidP="00B4249D">
      <w:pPr>
        <w:pStyle w:val="Lijstalinea"/>
        <w:numPr>
          <w:ilvl w:val="0"/>
          <w:numId w:val="2"/>
        </w:numPr>
        <w:rPr>
          <w:lang w:val="nl-NL"/>
        </w:rPr>
      </w:pPr>
      <w:r w:rsidRPr="00B4249D">
        <w:rPr>
          <w:b/>
          <w:lang w:val="nl-NL"/>
        </w:rPr>
        <w:t>GIT</w:t>
      </w:r>
      <w:r>
        <w:rPr>
          <w:lang w:val="nl-NL"/>
        </w:rPr>
        <w:t xml:space="preserve">: </w:t>
      </w:r>
      <w:hyperlink r:id="rId9" w:history="1">
        <w:r w:rsidRPr="007759FF">
          <w:rPr>
            <w:rStyle w:val="Hyperlink"/>
            <w:lang w:val="nl-NL"/>
          </w:rPr>
          <w:t>https://ssmulders.visualstudio.com/DefaultCollection/_git/Studiegids</w:t>
        </w:r>
      </w:hyperlink>
    </w:p>
    <w:p w:rsidR="00B4249D" w:rsidRDefault="00B4249D" w:rsidP="00B4249D">
      <w:pPr>
        <w:pStyle w:val="Kop1"/>
        <w:rPr>
          <w:lang w:val="nl-NL"/>
        </w:rPr>
      </w:pPr>
      <w:bookmarkStart w:id="1" w:name="_Toc437420703"/>
      <w:r>
        <w:rPr>
          <w:lang w:val="nl-NL"/>
        </w:rPr>
        <w:t>Stap 2.</w:t>
      </w:r>
      <w:bookmarkEnd w:id="1"/>
      <w:r>
        <w:rPr>
          <w:lang w:val="nl-NL"/>
        </w:rPr>
        <w:t xml:space="preserve"> </w:t>
      </w:r>
      <w:r w:rsidR="00FD02F8">
        <w:rPr>
          <w:lang w:val="nl-NL"/>
        </w:rPr>
        <w:t>Database</w:t>
      </w:r>
    </w:p>
    <w:p w:rsidR="006522DD" w:rsidRPr="006522DD" w:rsidRDefault="006522DD" w:rsidP="006522DD">
      <w:pPr>
        <w:pStyle w:val="Kop2"/>
        <w:rPr>
          <w:lang w:val="nl-NL"/>
        </w:rPr>
      </w:pPr>
      <w:r>
        <w:rPr>
          <w:lang w:val="nl-NL"/>
        </w:rPr>
        <w:t>2.1 Maak databases</w:t>
      </w:r>
    </w:p>
    <w:p w:rsidR="00B4249D" w:rsidRDefault="00B4249D" w:rsidP="00B4249D">
      <w:pPr>
        <w:rPr>
          <w:lang w:val="nl-NL"/>
        </w:rPr>
      </w:pPr>
      <w:r>
        <w:rPr>
          <w:lang w:val="nl-NL"/>
        </w:rPr>
        <w:t xml:space="preserve">Maak via SQL server management studio 4 databases. </w:t>
      </w:r>
    </w:p>
    <w:p w:rsidR="00B405A6" w:rsidRPr="00B405A6" w:rsidRDefault="00B405A6" w:rsidP="00B4249D">
      <w:pPr>
        <w:pStyle w:val="Lijstalinea"/>
        <w:numPr>
          <w:ilvl w:val="0"/>
          <w:numId w:val="3"/>
        </w:numPr>
        <w:rPr>
          <w:b/>
          <w:lang w:val="nl-NL"/>
        </w:rPr>
      </w:pPr>
      <w:r w:rsidRPr="00B405A6">
        <w:rPr>
          <w:b/>
          <w:lang w:val="nl-NL"/>
        </w:rPr>
        <w:t>Development</w:t>
      </w:r>
    </w:p>
    <w:p w:rsidR="00B4249D" w:rsidRDefault="00B4249D" w:rsidP="00F1290F">
      <w:pPr>
        <w:pStyle w:val="Lijstalinea"/>
        <w:numPr>
          <w:ilvl w:val="1"/>
          <w:numId w:val="3"/>
        </w:numPr>
        <w:rPr>
          <w:lang w:val="nl-NL"/>
        </w:rPr>
      </w:pPr>
      <w:r>
        <w:rPr>
          <w:lang w:val="nl-NL"/>
        </w:rPr>
        <w:t>DomainDal</w:t>
      </w:r>
    </w:p>
    <w:p w:rsidR="00B405A6" w:rsidRPr="00B405A6" w:rsidRDefault="00B4249D" w:rsidP="00B34471">
      <w:pPr>
        <w:pStyle w:val="Lijstalinea"/>
        <w:numPr>
          <w:ilvl w:val="1"/>
          <w:numId w:val="3"/>
        </w:numPr>
        <w:rPr>
          <w:lang w:val="nl-NL"/>
        </w:rPr>
      </w:pPr>
      <w:r w:rsidRPr="00B405A6">
        <w:rPr>
          <w:lang w:val="nl-NL"/>
        </w:rPr>
        <w:t>UserDal</w:t>
      </w:r>
    </w:p>
    <w:p w:rsidR="00B405A6" w:rsidRPr="00B405A6" w:rsidRDefault="00B405A6" w:rsidP="00B4249D">
      <w:pPr>
        <w:pStyle w:val="Lijstalinea"/>
        <w:numPr>
          <w:ilvl w:val="0"/>
          <w:numId w:val="3"/>
        </w:numPr>
        <w:rPr>
          <w:b/>
          <w:lang w:val="nl-NL"/>
        </w:rPr>
      </w:pPr>
      <w:r w:rsidRPr="00B405A6">
        <w:rPr>
          <w:b/>
          <w:lang w:val="nl-NL"/>
        </w:rPr>
        <w:t>Test</w:t>
      </w:r>
    </w:p>
    <w:p w:rsidR="00F1290F" w:rsidRDefault="00B4249D" w:rsidP="00F1290F">
      <w:pPr>
        <w:pStyle w:val="Lijstalinea"/>
        <w:numPr>
          <w:ilvl w:val="0"/>
          <w:numId w:val="5"/>
        </w:numPr>
        <w:rPr>
          <w:lang w:val="nl-NL"/>
        </w:rPr>
      </w:pPr>
      <w:r w:rsidRPr="00F1290F">
        <w:rPr>
          <w:lang w:val="nl-NL"/>
        </w:rPr>
        <w:t>DomainDal.Test</w:t>
      </w:r>
      <w:r w:rsidR="00B405A6" w:rsidRPr="00F1290F">
        <w:rPr>
          <w:lang w:val="nl-NL"/>
        </w:rPr>
        <w:t xml:space="preserve"> </w:t>
      </w:r>
    </w:p>
    <w:p w:rsidR="00B4249D" w:rsidRPr="00F1290F" w:rsidRDefault="00B4249D" w:rsidP="00F1290F">
      <w:pPr>
        <w:pStyle w:val="Lijstalinea"/>
        <w:numPr>
          <w:ilvl w:val="0"/>
          <w:numId w:val="5"/>
        </w:numPr>
        <w:rPr>
          <w:lang w:val="nl-NL"/>
        </w:rPr>
      </w:pPr>
      <w:r w:rsidRPr="00F1290F">
        <w:rPr>
          <w:lang w:val="nl-NL"/>
        </w:rPr>
        <w:t>UserDal.Test</w:t>
      </w:r>
    </w:p>
    <w:p w:rsidR="00BB04A7" w:rsidRDefault="00BB04A7" w:rsidP="00BB04A7">
      <w:pPr>
        <w:pStyle w:val="Kop2"/>
        <w:rPr>
          <w:lang w:val="nl-NL"/>
        </w:rPr>
      </w:pPr>
      <w:r>
        <w:rPr>
          <w:lang w:val="nl-NL"/>
        </w:rPr>
        <w:t>2.2 Uitvoeren scripts</w:t>
      </w:r>
    </w:p>
    <w:p w:rsidR="00B4249D" w:rsidRDefault="00B4249D" w:rsidP="00B4249D">
      <w:pPr>
        <w:rPr>
          <w:lang w:val="nl-NL"/>
        </w:rPr>
      </w:pPr>
      <w:r>
        <w:rPr>
          <w:lang w:val="nl-NL"/>
        </w:rPr>
        <w:t>Run hierna de onderstaande bijbehorende scripts</w:t>
      </w:r>
      <w:r w:rsidR="00A46949">
        <w:rPr>
          <w:lang w:val="nl-NL"/>
        </w:rPr>
        <w:t xml:space="preserve"> uit voor development en nogmaals voor test</w:t>
      </w:r>
    </w:p>
    <w:p w:rsidR="00B4249D" w:rsidRDefault="00B4249D" w:rsidP="00B4249D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Scripts/T01_DomainDal</w:t>
      </w:r>
      <w:r w:rsidRPr="00B4249D">
        <w:rPr>
          <w:lang w:val="nl-NL"/>
        </w:rPr>
        <w:t>_uitrollen</w:t>
      </w:r>
      <w:r>
        <w:rPr>
          <w:lang w:val="nl-NL"/>
        </w:rPr>
        <w:t>.sql</w:t>
      </w:r>
    </w:p>
    <w:p w:rsidR="00B4249D" w:rsidRDefault="00B4249D" w:rsidP="00B4249D">
      <w:pPr>
        <w:pStyle w:val="Lijstalinea"/>
        <w:numPr>
          <w:ilvl w:val="0"/>
          <w:numId w:val="4"/>
        </w:numPr>
      </w:pPr>
      <w:r w:rsidRPr="00B4249D">
        <w:t>Scripts/T01_UserDal_uitrollen.sql</w:t>
      </w:r>
    </w:p>
    <w:p w:rsidR="00A46949" w:rsidRDefault="00A46949" w:rsidP="00B4249D">
      <w:pPr>
        <w:pStyle w:val="Lijstalinea"/>
        <w:numPr>
          <w:ilvl w:val="0"/>
          <w:numId w:val="4"/>
        </w:numPr>
      </w:pPr>
      <w:r>
        <w:t>Scripts/T01_UserDal_StoredProcedures.sql</w:t>
      </w:r>
      <w:r>
        <w:softHyphen/>
      </w:r>
    </w:p>
    <w:p w:rsidR="00A46949" w:rsidRPr="00A46949" w:rsidRDefault="00A46949" w:rsidP="00B4249D">
      <w:pPr>
        <w:pStyle w:val="Lijstalinea"/>
        <w:numPr>
          <w:ilvl w:val="0"/>
          <w:numId w:val="4"/>
        </w:numPr>
        <w:rPr>
          <w:lang w:val="nl-NL"/>
        </w:rPr>
      </w:pPr>
      <w:r w:rsidRPr="00A46949">
        <w:rPr>
          <w:lang w:val="nl-NL"/>
        </w:rPr>
        <w:t xml:space="preserve">Scripts/T01_StartData.sql </w:t>
      </w:r>
      <w:bookmarkStart w:id="2" w:name="_GoBack"/>
      <w:r w:rsidR="006B1B50" w:rsidRPr="006B1B50">
        <w:rPr>
          <w:i/>
          <w:lang w:val="nl-NL"/>
        </w:rPr>
        <w:t>*</w:t>
      </w:r>
      <w:r w:rsidRPr="006B1B50">
        <w:rPr>
          <w:i/>
          <w:lang w:val="nl-NL"/>
        </w:rPr>
        <w:t>(</w:t>
      </w:r>
      <w:r w:rsidR="0081598B" w:rsidRPr="006B1B50">
        <w:rPr>
          <w:b/>
          <w:i/>
          <w:lang w:val="nl-NL"/>
        </w:rPr>
        <w:t>NIET</w:t>
      </w:r>
      <w:r w:rsidR="0081598B" w:rsidRPr="006B1B50">
        <w:rPr>
          <w:i/>
          <w:lang w:val="nl-NL"/>
        </w:rPr>
        <w:t xml:space="preserve"> uitvoeren voor </w:t>
      </w:r>
      <w:r w:rsidR="006F7F25" w:rsidRPr="006B1B50">
        <w:rPr>
          <w:i/>
          <w:lang w:val="nl-NL"/>
        </w:rPr>
        <w:t>t</w:t>
      </w:r>
      <w:r w:rsidRPr="006B1B50">
        <w:rPr>
          <w:i/>
          <w:lang w:val="nl-NL"/>
        </w:rPr>
        <w:t>est omgeving)</w:t>
      </w:r>
      <w:bookmarkEnd w:id="2"/>
    </w:p>
    <w:p w:rsidR="00B4249D" w:rsidRPr="0081598B" w:rsidRDefault="00B4249D" w:rsidP="00B4249D">
      <w:pPr>
        <w:rPr>
          <w:lang w:val="nl-NL"/>
        </w:rPr>
      </w:pPr>
    </w:p>
    <w:p w:rsidR="00E66EFF" w:rsidRPr="00DD02B0" w:rsidRDefault="00E66EFF" w:rsidP="00E66EFF">
      <w:pPr>
        <w:pStyle w:val="Kop1"/>
        <w:rPr>
          <w:lang w:val="nl-NL"/>
        </w:rPr>
      </w:pPr>
      <w:bookmarkStart w:id="3" w:name="_Toc437420704"/>
      <w:r w:rsidRPr="00DD02B0">
        <w:rPr>
          <w:lang w:val="nl-NL"/>
        </w:rPr>
        <w:t xml:space="preserve">Stap 3. </w:t>
      </w:r>
      <w:r w:rsidR="00DD02B0" w:rsidRPr="00DD02B0">
        <w:rPr>
          <w:lang w:val="nl-NL"/>
        </w:rPr>
        <w:t>Test data</w:t>
      </w:r>
      <w:bookmarkEnd w:id="3"/>
    </w:p>
    <w:p w:rsidR="00E66EFF" w:rsidRDefault="00DD02B0" w:rsidP="00B4249D">
      <w:pPr>
        <w:rPr>
          <w:lang w:val="nl-NL"/>
        </w:rPr>
      </w:pPr>
      <w:r w:rsidRPr="00DD02B0">
        <w:rPr>
          <w:lang w:val="nl-NL"/>
        </w:rPr>
        <w:t>De onderstaande tabell</w:t>
      </w:r>
      <w:r>
        <w:rPr>
          <w:lang w:val="nl-NL"/>
        </w:rPr>
        <w:t>en zijn verplicht om te vullen met data</w:t>
      </w:r>
      <w:r w:rsidR="00297088">
        <w:rPr>
          <w:lang w:val="nl-NL"/>
        </w:rPr>
        <w:t xml:space="preserve">. </w:t>
      </w:r>
      <w:r w:rsidR="00E12B01">
        <w:rPr>
          <w:lang w:val="nl-NL"/>
        </w:rPr>
        <w:t>Hiervoor is het test script beschikbaar genaamd ‘T01_StartData.sql’.</w:t>
      </w:r>
      <w:r w:rsidR="00297088">
        <w:rPr>
          <w:lang w:val="nl-NL"/>
        </w:rPr>
        <w:t xml:space="preserve"> </w:t>
      </w:r>
      <w:r w:rsidR="00041C43">
        <w:rPr>
          <w:lang w:val="nl-NL"/>
        </w:rPr>
        <w:t xml:space="preserve"> Deze test data geeft standaard toegang tot een user met admin rechten. </w:t>
      </w:r>
    </w:p>
    <w:p w:rsidR="00041C43" w:rsidRDefault="00041C43" w:rsidP="00B4249D">
      <w:pPr>
        <w:rPr>
          <w:lang w:val="nl-NL"/>
        </w:rPr>
      </w:pPr>
      <w:r>
        <w:rPr>
          <w:lang w:val="nl-NL"/>
        </w:rPr>
        <w:t xml:space="preserve">Username: admin, Password: admin, Rechten: admin. </w:t>
      </w:r>
    </w:p>
    <w:p w:rsidR="00DD02B0" w:rsidRDefault="00264D0A" w:rsidP="00264D0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Werkvorm</w:t>
      </w:r>
    </w:p>
    <w:p w:rsidR="00264D0A" w:rsidRDefault="00264D0A" w:rsidP="00264D0A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>PR – Practicum</w:t>
      </w:r>
    </w:p>
    <w:p w:rsidR="00264D0A" w:rsidRDefault="00264D0A" w:rsidP="00264D0A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>TH – Hoorcollege</w:t>
      </w:r>
    </w:p>
    <w:p w:rsidR="00264D0A" w:rsidRDefault="00264D0A" w:rsidP="00264D0A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 xml:space="preserve">WS </w:t>
      </w:r>
      <w:r w:rsidR="00D1502A">
        <w:rPr>
          <w:lang w:val="nl-NL"/>
        </w:rPr>
        <w:t>–</w:t>
      </w:r>
      <w:r>
        <w:rPr>
          <w:lang w:val="nl-NL"/>
        </w:rPr>
        <w:t xml:space="preserve"> Workshop</w:t>
      </w:r>
    </w:p>
    <w:p w:rsidR="00D1502A" w:rsidRDefault="00D1502A" w:rsidP="00D1502A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Onderdeel</w:t>
      </w:r>
    </w:p>
    <w:p w:rsidR="00D1502A" w:rsidRDefault="00D1502A" w:rsidP="00D1502A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>ABV1</w:t>
      </w:r>
    </w:p>
    <w:p w:rsidR="00D1502A" w:rsidRDefault="00D1502A" w:rsidP="00D1502A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>ABV2</w:t>
      </w:r>
    </w:p>
    <w:p w:rsidR="00D1502A" w:rsidRDefault="00D1502A" w:rsidP="00D1502A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>ABV3</w:t>
      </w:r>
    </w:p>
    <w:p w:rsidR="00D1502A" w:rsidRDefault="00D1502A" w:rsidP="00D1502A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>ABV4</w:t>
      </w:r>
    </w:p>
    <w:p w:rsidR="00264F13" w:rsidRDefault="00264F13" w:rsidP="00264F1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Icons</w:t>
      </w:r>
    </w:p>
    <w:p w:rsidR="00264F13" w:rsidRDefault="00264F13" w:rsidP="00264F13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>database</w:t>
      </w:r>
    </w:p>
    <w:p w:rsidR="00264F13" w:rsidRDefault="00264F13" w:rsidP="00264F13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>code</w:t>
      </w:r>
    </w:p>
    <w:p w:rsidR="00264F13" w:rsidRDefault="00264F13" w:rsidP="00264F1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Fasetype</w:t>
      </w:r>
    </w:p>
    <w:p w:rsidR="00264F13" w:rsidRPr="00264F13" w:rsidRDefault="00264F13" w:rsidP="00264F13">
      <w:pPr>
        <w:pStyle w:val="Lijstalinea"/>
        <w:numPr>
          <w:ilvl w:val="1"/>
          <w:numId w:val="6"/>
        </w:numPr>
        <w:rPr>
          <w:lang w:val="nl-NL"/>
        </w:rPr>
      </w:pPr>
      <w:r w:rsidRPr="00264F13">
        <w:rPr>
          <w:lang w:val="nl-NL"/>
        </w:rPr>
        <w:t>Major</w:t>
      </w:r>
    </w:p>
    <w:p w:rsidR="00264F13" w:rsidRPr="00264F13" w:rsidRDefault="00264F13" w:rsidP="00264F13">
      <w:pPr>
        <w:pStyle w:val="Lijstalinea"/>
        <w:numPr>
          <w:ilvl w:val="1"/>
          <w:numId w:val="6"/>
        </w:numPr>
        <w:rPr>
          <w:lang w:val="nl-NL"/>
        </w:rPr>
      </w:pPr>
      <w:r w:rsidRPr="00264F13">
        <w:rPr>
          <w:lang w:val="nl-NL"/>
        </w:rPr>
        <w:t>Minor</w:t>
      </w:r>
    </w:p>
    <w:p w:rsidR="00264F13" w:rsidRDefault="00264F13" w:rsidP="00264F13">
      <w:pPr>
        <w:pStyle w:val="Lijstalinea"/>
        <w:numPr>
          <w:ilvl w:val="1"/>
          <w:numId w:val="6"/>
        </w:numPr>
        <w:rPr>
          <w:lang w:val="nl-NL"/>
        </w:rPr>
      </w:pPr>
      <w:r w:rsidRPr="00264F13">
        <w:rPr>
          <w:lang w:val="nl-NL"/>
        </w:rPr>
        <w:t>Propedeuse</w:t>
      </w:r>
    </w:p>
    <w:p w:rsidR="00264F13" w:rsidRDefault="00264F13" w:rsidP="00264F1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Niveau</w:t>
      </w:r>
    </w:p>
    <w:p w:rsidR="00264F13" w:rsidRPr="00264F13" w:rsidRDefault="00264F13" w:rsidP="00264F13">
      <w:pPr>
        <w:pStyle w:val="Lijstalinea"/>
        <w:numPr>
          <w:ilvl w:val="1"/>
          <w:numId w:val="6"/>
        </w:numPr>
        <w:rPr>
          <w:lang w:val="nl-NL"/>
        </w:rPr>
      </w:pPr>
      <w:r w:rsidRPr="00264F13">
        <w:rPr>
          <w:lang w:val="nl-NL"/>
        </w:rPr>
        <w:t>Beginner</w:t>
      </w:r>
    </w:p>
    <w:p w:rsidR="00264F13" w:rsidRPr="00264F13" w:rsidRDefault="00264F13" w:rsidP="00264F13">
      <w:pPr>
        <w:pStyle w:val="Lijstalinea"/>
        <w:numPr>
          <w:ilvl w:val="1"/>
          <w:numId w:val="6"/>
        </w:numPr>
        <w:rPr>
          <w:lang w:val="nl-NL"/>
        </w:rPr>
      </w:pPr>
      <w:r w:rsidRPr="00264F13">
        <w:rPr>
          <w:lang w:val="nl-NL"/>
        </w:rPr>
        <w:t>Expert</w:t>
      </w:r>
    </w:p>
    <w:p w:rsidR="00264F13" w:rsidRDefault="00264F13" w:rsidP="00264F13">
      <w:pPr>
        <w:pStyle w:val="Lijstalinea"/>
        <w:numPr>
          <w:ilvl w:val="1"/>
          <w:numId w:val="6"/>
        </w:numPr>
        <w:rPr>
          <w:lang w:val="nl-NL"/>
        </w:rPr>
      </w:pPr>
      <w:r w:rsidRPr="00264F13">
        <w:rPr>
          <w:lang w:val="nl-NL"/>
        </w:rPr>
        <w:t>Gevorderde</w:t>
      </w:r>
    </w:p>
    <w:p w:rsidR="00264F13" w:rsidRDefault="00264F13" w:rsidP="00264F13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Schooljaren</w:t>
      </w:r>
    </w:p>
    <w:p w:rsidR="00264F13" w:rsidRDefault="00264F13" w:rsidP="00264F13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>Bijv. 1516</w:t>
      </w:r>
    </w:p>
    <w:p w:rsidR="009823BE" w:rsidRDefault="009823BE" w:rsidP="00264F13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>Opleidingen</w:t>
      </w:r>
    </w:p>
    <w:p w:rsidR="009823BE" w:rsidRDefault="009823BE" w:rsidP="009823BE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Opleidingen</w:t>
      </w:r>
    </w:p>
    <w:p w:rsidR="009823BE" w:rsidRDefault="009823BE" w:rsidP="009823BE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>Informatica</w:t>
      </w:r>
    </w:p>
    <w:p w:rsidR="009823BE" w:rsidRDefault="009823BE" w:rsidP="009823BE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Blok</w:t>
      </w:r>
    </w:p>
    <w:p w:rsidR="009823BE" w:rsidRDefault="009823BE" w:rsidP="009823BE">
      <w:pPr>
        <w:pStyle w:val="Lijstalinea"/>
        <w:numPr>
          <w:ilvl w:val="1"/>
          <w:numId w:val="6"/>
        </w:numPr>
        <w:rPr>
          <w:lang w:val="nl-NL"/>
        </w:rPr>
      </w:pPr>
      <w:r>
        <w:rPr>
          <w:lang w:val="nl-NL"/>
        </w:rPr>
        <w:t>1  t/m 16</w:t>
      </w:r>
    </w:p>
    <w:p w:rsidR="009823BE" w:rsidRDefault="00CC126A" w:rsidP="00CC126A">
      <w:pPr>
        <w:pStyle w:val="Lijstalinea"/>
        <w:numPr>
          <w:ilvl w:val="0"/>
          <w:numId w:val="6"/>
        </w:numPr>
        <w:rPr>
          <w:lang w:val="nl-NL"/>
        </w:rPr>
      </w:pPr>
      <w:r w:rsidRPr="00CC126A">
        <w:rPr>
          <w:lang w:val="nl-NL"/>
        </w:rPr>
        <w:t>Status</w:t>
      </w:r>
    </w:p>
    <w:p w:rsidR="00CC126A" w:rsidRPr="00CC126A" w:rsidRDefault="00CC126A" w:rsidP="00CC126A">
      <w:pPr>
        <w:pStyle w:val="Lijstalinea"/>
        <w:numPr>
          <w:ilvl w:val="1"/>
          <w:numId w:val="6"/>
        </w:numPr>
        <w:rPr>
          <w:lang w:val="nl-NL"/>
        </w:rPr>
      </w:pPr>
      <w:r w:rsidRPr="00CC126A">
        <w:rPr>
          <w:lang w:val="nl-NL"/>
        </w:rPr>
        <w:t>Compleet (gecontroleerd)</w:t>
      </w:r>
    </w:p>
    <w:p w:rsidR="00CC126A" w:rsidRPr="00CC126A" w:rsidRDefault="00CC126A" w:rsidP="00CC126A">
      <w:pPr>
        <w:pStyle w:val="Lijstalinea"/>
        <w:numPr>
          <w:ilvl w:val="1"/>
          <w:numId w:val="6"/>
        </w:numPr>
        <w:rPr>
          <w:lang w:val="nl-NL"/>
        </w:rPr>
      </w:pPr>
      <w:r w:rsidRPr="00CC126A">
        <w:rPr>
          <w:lang w:val="nl-NL"/>
        </w:rPr>
        <w:t>Compleet (ongecontroleerd)</w:t>
      </w:r>
    </w:p>
    <w:p w:rsidR="00CC126A" w:rsidRPr="00CC126A" w:rsidRDefault="00CC126A" w:rsidP="00CC126A">
      <w:pPr>
        <w:pStyle w:val="Lijstalinea"/>
        <w:numPr>
          <w:ilvl w:val="1"/>
          <w:numId w:val="6"/>
        </w:numPr>
        <w:rPr>
          <w:lang w:val="nl-NL"/>
        </w:rPr>
      </w:pPr>
      <w:r w:rsidRPr="00CC126A">
        <w:rPr>
          <w:lang w:val="nl-NL"/>
        </w:rPr>
        <w:t>Incompleet</w:t>
      </w:r>
    </w:p>
    <w:p w:rsidR="00CC126A" w:rsidRPr="00CC126A" w:rsidRDefault="00CC126A" w:rsidP="00CC126A">
      <w:pPr>
        <w:pStyle w:val="Lijstalinea"/>
        <w:numPr>
          <w:ilvl w:val="1"/>
          <w:numId w:val="6"/>
        </w:numPr>
        <w:rPr>
          <w:lang w:val="nl-NL"/>
        </w:rPr>
      </w:pPr>
      <w:r w:rsidRPr="00CC126A">
        <w:rPr>
          <w:lang w:val="nl-NL"/>
        </w:rPr>
        <w:t>Nieuw</w:t>
      </w:r>
    </w:p>
    <w:sectPr w:rsidR="00CC126A" w:rsidRPr="00CC126A" w:rsidSect="00DD2DE1">
      <w:head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C46" w:rsidRDefault="002B4C46" w:rsidP="004837D6">
      <w:pPr>
        <w:spacing w:after="0" w:line="240" w:lineRule="auto"/>
      </w:pPr>
      <w:r>
        <w:separator/>
      </w:r>
    </w:p>
  </w:endnote>
  <w:endnote w:type="continuationSeparator" w:id="0">
    <w:p w:rsidR="002B4C46" w:rsidRDefault="002B4C46" w:rsidP="00483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C46" w:rsidRDefault="002B4C46" w:rsidP="004837D6">
      <w:pPr>
        <w:spacing w:after="0" w:line="240" w:lineRule="auto"/>
      </w:pPr>
      <w:r>
        <w:separator/>
      </w:r>
    </w:p>
  </w:footnote>
  <w:footnote w:type="continuationSeparator" w:id="0">
    <w:p w:rsidR="002B4C46" w:rsidRDefault="002B4C46" w:rsidP="00483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7D6" w:rsidRDefault="004C7D59">
    <w:pPr>
      <w:pStyle w:val="Koptekst"/>
    </w:pPr>
    <w:r>
      <w:t xml:space="preserve">MIS </w:t>
    </w:r>
    <w:r>
      <w:tab/>
    </w:r>
    <w:r>
      <w:tab/>
    </w:r>
    <w:r w:rsidR="004837D6">
      <w:t xml:space="preserve">Stijn </w:t>
    </w:r>
    <w:r>
      <w:t xml:space="preserve">Smulders - </w:t>
    </w:r>
    <w:r w:rsidR="004837D6">
      <w:t>11/30/2015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45D4C"/>
    <w:multiLevelType w:val="hybridMultilevel"/>
    <w:tmpl w:val="BF6A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6EF0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34F51"/>
    <w:multiLevelType w:val="hybridMultilevel"/>
    <w:tmpl w:val="1E46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44FD6"/>
    <w:multiLevelType w:val="hybridMultilevel"/>
    <w:tmpl w:val="0F8E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14CF0"/>
    <w:multiLevelType w:val="hybridMultilevel"/>
    <w:tmpl w:val="8B40B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42A3C"/>
    <w:multiLevelType w:val="hybridMultilevel"/>
    <w:tmpl w:val="352C2C72"/>
    <w:lvl w:ilvl="0" w:tplc="3DD2EDF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6AC74B8"/>
    <w:multiLevelType w:val="hybridMultilevel"/>
    <w:tmpl w:val="1542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182"/>
    <w:rsid w:val="00041C43"/>
    <w:rsid w:val="001F4A28"/>
    <w:rsid w:val="00264D0A"/>
    <w:rsid w:val="00264F13"/>
    <w:rsid w:val="00275129"/>
    <w:rsid w:val="00297088"/>
    <w:rsid w:val="002B4C46"/>
    <w:rsid w:val="003C1FD6"/>
    <w:rsid w:val="004837D6"/>
    <w:rsid w:val="004C51BD"/>
    <w:rsid w:val="004C7D59"/>
    <w:rsid w:val="00616FF6"/>
    <w:rsid w:val="006522DD"/>
    <w:rsid w:val="006B1B50"/>
    <w:rsid w:val="006F7F25"/>
    <w:rsid w:val="007155ED"/>
    <w:rsid w:val="00726704"/>
    <w:rsid w:val="007C50B0"/>
    <w:rsid w:val="0081598B"/>
    <w:rsid w:val="00851931"/>
    <w:rsid w:val="009823BE"/>
    <w:rsid w:val="00A46949"/>
    <w:rsid w:val="00B27315"/>
    <w:rsid w:val="00B405A6"/>
    <w:rsid w:val="00B4249D"/>
    <w:rsid w:val="00B87731"/>
    <w:rsid w:val="00BB04A7"/>
    <w:rsid w:val="00CC126A"/>
    <w:rsid w:val="00D1502A"/>
    <w:rsid w:val="00DA5E5A"/>
    <w:rsid w:val="00DD02B0"/>
    <w:rsid w:val="00DD2DE1"/>
    <w:rsid w:val="00E12B01"/>
    <w:rsid w:val="00E66EFF"/>
    <w:rsid w:val="00F1290F"/>
    <w:rsid w:val="00F45624"/>
    <w:rsid w:val="00F51182"/>
    <w:rsid w:val="00F83C53"/>
    <w:rsid w:val="00FD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A84B"/>
  <w15:chartTrackingRefBased/>
  <w15:docId w15:val="{B209E180-66D3-401B-A33C-912343DC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5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52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A5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DA5E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837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837D6"/>
    <w:rPr>
      <w:rFonts w:eastAsiaTheme="minorEastAsia"/>
      <w:color w:val="5A5A5A" w:themeColor="text1" w:themeTint="A5"/>
      <w:spacing w:val="15"/>
    </w:rPr>
  </w:style>
  <w:style w:type="paragraph" w:styleId="Koptekst">
    <w:name w:val="header"/>
    <w:basedOn w:val="Standaard"/>
    <w:link w:val="KoptekstChar"/>
    <w:uiPriority w:val="99"/>
    <w:unhideWhenUsed/>
    <w:rsid w:val="00483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37D6"/>
  </w:style>
  <w:style w:type="paragraph" w:styleId="Voettekst">
    <w:name w:val="footer"/>
    <w:basedOn w:val="Standaard"/>
    <w:link w:val="VoettekstChar"/>
    <w:uiPriority w:val="99"/>
    <w:unhideWhenUsed/>
    <w:rsid w:val="00483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37D6"/>
  </w:style>
  <w:style w:type="paragraph" w:styleId="Lijstalinea">
    <w:name w:val="List Paragraph"/>
    <w:basedOn w:val="Standaard"/>
    <w:uiPriority w:val="34"/>
    <w:qFormat/>
    <w:rsid w:val="007155E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4249D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66EFF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E66EFF"/>
    <w:pPr>
      <w:spacing w:after="100"/>
    </w:pPr>
  </w:style>
  <w:style w:type="character" w:customStyle="1" w:styleId="Kop2Char">
    <w:name w:val="Kop 2 Char"/>
    <w:basedOn w:val="Standaardalinea-lettertype"/>
    <w:link w:val="Kop2"/>
    <w:uiPriority w:val="9"/>
    <w:rsid w:val="006522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mulders.visualstudio.com/DefaultCollection/Studiegid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smulders.visualstudio.com/DefaultCollection/_git/Studiegids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F809A-E5FD-4F7F-8235-F1067E237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Smulders</dc:creator>
  <cp:keywords/>
  <dc:description/>
  <cp:lastModifiedBy>Stijn Smulders</cp:lastModifiedBy>
  <cp:revision>31</cp:revision>
  <dcterms:created xsi:type="dcterms:W3CDTF">2015-11-30T08:56:00Z</dcterms:created>
  <dcterms:modified xsi:type="dcterms:W3CDTF">2015-12-16T09:58:00Z</dcterms:modified>
</cp:coreProperties>
</file>